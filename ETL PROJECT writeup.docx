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4EBEC" w:themeColor="text2" w:themeTint="19"/>
  <w:body>
    <w:p w14:paraId="113B5234" w14:textId="77777777" w:rsidR="00BA173A" w:rsidRPr="005B62D0" w:rsidRDefault="002021D4">
      <w:pPr>
        <w:pStyle w:val="Subtitle"/>
        <w:rPr>
          <w:rFonts w:ascii="Calibri" w:hAnsi="Calibri" w:cs="Calibri"/>
          <w:b/>
          <w:bCs/>
          <w:color w:val="002060"/>
          <w:sz w:val="52"/>
          <w:szCs w:val="44"/>
        </w:rPr>
      </w:pPr>
      <w:r w:rsidRPr="005B62D0">
        <w:rPr>
          <w:rFonts w:ascii="Calibri" w:hAnsi="Calibri" w:cs="Calibri"/>
          <w:b/>
          <w:bCs/>
          <w:color w:val="002060"/>
          <w:sz w:val="52"/>
          <w:szCs w:val="44"/>
        </w:rPr>
        <w:t>ETL PROJECT</w:t>
      </w:r>
    </w:p>
    <w:p w14:paraId="2BCD52B5" w14:textId="77777777" w:rsidR="00BA173A" w:rsidRPr="005B62D0" w:rsidRDefault="002021D4">
      <w:pPr>
        <w:pStyle w:val="Title"/>
        <w:rPr>
          <w:rFonts w:ascii="Calibri" w:hAnsi="Calibri" w:cs="Calibri"/>
          <w:color w:val="002060"/>
        </w:rPr>
      </w:pPr>
      <w:r w:rsidRPr="005B62D0">
        <w:rPr>
          <w:rFonts w:ascii="Calibri" w:hAnsi="Calibri" w:cs="Calibri"/>
          <w:color w:val="002060"/>
        </w:rPr>
        <w:t>201</w:t>
      </w:r>
      <w:r w:rsidR="006262F1">
        <w:rPr>
          <w:rFonts w:ascii="Calibri" w:hAnsi="Calibri" w:cs="Calibri"/>
          <w:color w:val="002060"/>
        </w:rPr>
        <w:t>6</w:t>
      </w:r>
      <w:r w:rsidRPr="005B62D0">
        <w:rPr>
          <w:rFonts w:ascii="Calibri" w:hAnsi="Calibri" w:cs="Calibri"/>
          <w:color w:val="002060"/>
        </w:rPr>
        <w:t xml:space="preserve"> NYC Crime &amp; Weather Analysis </w:t>
      </w:r>
    </w:p>
    <w:p w14:paraId="7EEABDF8" w14:textId="77777777" w:rsidR="00BA173A" w:rsidRPr="005B62D0" w:rsidRDefault="0035798D" w:rsidP="005B62D0">
      <w:pPr>
        <w:pStyle w:val="Author"/>
        <w:rPr>
          <w:rFonts w:ascii="Calibri" w:hAnsi="Calibri" w:cs="Calibri"/>
          <w:color w:val="002060"/>
        </w:rPr>
      </w:pPr>
      <w:sdt>
        <w:sdtPr>
          <w:rPr>
            <w:rFonts w:ascii="Calibri" w:hAnsi="Calibri" w:cs="Calibri"/>
            <w:color w:val="002060"/>
          </w:rPr>
          <w:id w:val="-1086150644"/>
          <w:placeholder>
            <w:docPart w:val="BEA2054828F3CD4BB020560583CC2A80"/>
          </w:placeholder>
          <w:temporary/>
          <w:showingPlcHdr/>
          <w15:appearance w15:val="hidden"/>
        </w:sdtPr>
        <w:sdtEndPr/>
        <w:sdtContent>
          <w:r w:rsidR="002816CA" w:rsidRPr="005B62D0">
            <w:rPr>
              <w:rFonts w:ascii="Calibri" w:hAnsi="Calibri" w:cs="Calibri"/>
              <w:noProof/>
              <w:color w:val="002060"/>
            </w:rPr>
            <w:t>Author</w:t>
          </w:r>
        </w:sdtContent>
      </w:sdt>
      <w:r w:rsidR="005B62D0" w:rsidRPr="005B62D0">
        <w:rPr>
          <w:rFonts w:ascii="Calibri" w:hAnsi="Calibri" w:cs="Calibri"/>
          <w:color w:val="002060"/>
        </w:rPr>
        <w:t>s</w:t>
      </w:r>
      <w:r w:rsidR="002021D4" w:rsidRPr="005B62D0">
        <w:rPr>
          <w:rFonts w:ascii="Calibri" w:hAnsi="Calibri" w:cs="Calibri"/>
          <w:color w:val="002060"/>
        </w:rPr>
        <w:t xml:space="preserve"> – Aziz Farouk, Walid Ahmed &amp; Emil Kwarteng</w:t>
      </w:r>
    </w:p>
    <w:p w14:paraId="0E86D998" w14:textId="77777777" w:rsidR="002021D4" w:rsidRPr="005B62D0" w:rsidRDefault="005B62D0" w:rsidP="005B62D0">
      <w:pPr>
        <w:spacing w:after="0" w:line="240" w:lineRule="auto"/>
        <w:rPr>
          <w:rFonts w:ascii="Times New Roman" w:eastAsia="Times New Roman" w:hAnsi="Times New Roman" w:cs="Times New Roman"/>
          <w:color w:val="002060"/>
          <w:lang w:eastAsia="en-US"/>
        </w:rPr>
      </w:pPr>
      <w:r w:rsidRPr="005B62D0">
        <w:rPr>
          <w:rFonts w:ascii="Times New Roman" w:eastAsia="Times New Roman" w:hAnsi="Times New Roman" w:cs="Times New Roman"/>
          <w:color w:val="002060"/>
          <w:lang w:eastAsia="en-US"/>
        </w:rPr>
        <w:fldChar w:fldCharType="begin"/>
      </w:r>
      <w:r w:rsidRPr="005B62D0">
        <w:rPr>
          <w:rFonts w:ascii="Times New Roman" w:eastAsia="Times New Roman" w:hAnsi="Times New Roman" w:cs="Times New Roman"/>
          <w:color w:val="002060"/>
          <w:lang w:eastAsia="en-US"/>
        </w:rPr>
        <w:instrText xml:space="preserve"> INCLUDEPICTURE "/var/folders/d8/8kxgf6ls3nx8fhjtwsl34tpm0000gn/T/com.microsoft.Word/WebArchiveCopyPasteTempFiles/Z" \* MERGEFORMATINET </w:instrText>
      </w:r>
      <w:r w:rsidRPr="005B62D0">
        <w:rPr>
          <w:rFonts w:ascii="Times New Roman" w:eastAsia="Times New Roman" w:hAnsi="Times New Roman" w:cs="Times New Roman"/>
          <w:color w:val="002060"/>
          <w:lang w:eastAsia="en-US"/>
        </w:rPr>
        <w:fldChar w:fldCharType="separate"/>
      </w:r>
      <w:r w:rsidRPr="005B62D0">
        <w:rPr>
          <w:rFonts w:ascii="Times New Roman" w:eastAsia="Times New Roman" w:hAnsi="Times New Roman" w:cs="Times New Roman"/>
          <w:noProof/>
          <w:color w:val="002060"/>
          <w:lang w:eastAsia="en-US"/>
        </w:rPr>
        <w:drawing>
          <wp:inline distT="0" distB="0" distL="0" distR="0" wp14:anchorId="278FD7B1" wp14:editId="545261F7">
            <wp:extent cx="3578225" cy="2275840"/>
            <wp:effectExtent l="0" t="0" r="3175" b="0"/>
            <wp:docPr id="1" name="Picture 1" descr="Image result for weather and cr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eather and cri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2D0">
        <w:rPr>
          <w:rFonts w:ascii="Times New Roman" w:eastAsia="Times New Roman" w:hAnsi="Times New Roman" w:cs="Times New Roman"/>
          <w:color w:val="002060"/>
          <w:lang w:eastAsia="en-US"/>
        </w:rPr>
        <w:fldChar w:fldCharType="end"/>
      </w:r>
    </w:p>
    <w:p w14:paraId="6656517E" w14:textId="77777777" w:rsidR="002021D4" w:rsidRPr="005B62D0" w:rsidRDefault="002021D4">
      <w:pPr>
        <w:rPr>
          <w:rFonts w:ascii="Calibri" w:hAnsi="Calibri" w:cs="Calibri"/>
          <w:color w:val="002060"/>
        </w:rPr>
      </w:pPr>
    </w:p>
    <w:p w14:paraId="18812E3C" w14:textId="77777777" w:rsidR="00BA173A" w:rsidRPr="005B62D0" w:rsidRDefault="002A350C">
      <w:pPr>
        <w:pStyle w:val="Heading1"/>
        <w:rPr>
          <w:rFonts w:ascii="Calibri" w:hAnsi="Calibri" w:cs="Calibri"/>
          <w:color w:val="002060"/>
        </w:rPr>
      </w:pPr>
      <w:r w:rsidRPr="005B62D0">
        <w:rPr>
          <w:rFonts w:ascii="Calibri" w:hAnsi="Calibri" w:cs="Calibri"/>
          <w:color w:val="002060"/>
        </w:rPr>
        <w:t>Executive Summary</w:t>
      </w:r>
    </w:p>
    <w:p w14:paraId="2ED77702" w14:textId="6FBEB134" w:rsidR="00BA173A" w:rsidRDefault="002A350C" w:rsidP="00A87CD9">
      <w:pPr>
        <w:rPr>
          <w:rFonts w:ascii="Calibri" w:hAnsi="Calibri" w:cs="Calibri"/>
          <w:color w:val="002060"/>
        </w:rPr>
      </w:pPr>
      <w:r w:rsidRPr="005B62D0">
        <w:rPr>
          <w:rFonts w:ascii="Calibri" w:hAnsi="Calibri" w:cs="Calibri"/>
          <w:color w:val="002060"/>
        </w:rPr>
        <w:t>As a newly appointed team in the FBI crime investigation department, we have been assigned to the NYC metropolitan area to investigate the relationship between the weather patterns</w:t>
      </w:r>
      <w:r w:rsidR="00EE18E8" w:rsidRPr="005B62D0">
        <w:rPr>
          <w:rFonts w:ascii="Calibri" w:hAnsi="Calibri" w:cs="Calibri"/>
          <w:color w:val="002060"/>
        </w:rPr>
        <w:t xml:space="preserve"> and crime</w:t>
      </w:r>
      <w:r w:rsidRPr="005B62D0">
        <w:rPr>
          <w:rFonts w:ascii="Calibri" w:hAnsi="Calibri" w:cs="Calibri"/>
          <w:color w:val="002060"/>
        </w:rPr>
        <w:t xml:space="preserve"> in the NYC boroughs, and to determine </w:t>
      </w:r>
      <w:r w:rsidR="00092898" w:rsidRPr="005B62D0">
        <w:rPr>
          <w:rFonts w:ascii="Calibri" w:hAnsi="Calibri" w:cs="Calibri"/>
          <w:color w:val="002060"/>
        </w:rPr>
        <w:t>if</w:t>
      </w:r>
      <w:r w:rsidRPr="005B62D0">
        <w:rPr>
          <w:rFonts w:ascii="Calibri" w:hAnsi="Calibri" w:cs="Calibri"/>
          <w:color w:val="002060"/>
        </w:rPr>
        <w:t xml:space="preserve"> there are any correlations between the changes in the weather and patterns in crime. This is a document describing the ETL process that we carried out in conjunction with the NYC State Police dept and the NY weather services</w:t>
      </w:r>
      <w:r w:rsidR="005B62D0" w:rsidRPr="005B62D0">
        <w:rPr>
          <w:rFonts w:ascii="Calibri" w:hAnsi="Calibri" w:cs="Calibri"/>
          <w:color w:val="002060"/>
        </w:rPr>
        <w:t xml:space="preserve"> department.</w:t>
      </w:r>
    </w:p>
    <w:p w14:paraId="01A1019E" w14:textId="18C7C944" w:rsidR="00943713" w:rsidRDefault="00943713" w:rsidP="00A87CD9">
      <w:pPr>
        <w:rPr>
          <w:rFonts w:ascii="Calibri" w:hAnsi="Calibri" w:cs="Calibri"/>
          <w:color w:val="002060"/>
        </w:rPr>
      </w:pPr>
    </w:p>
    <w:p w14:paraId="45C5ECA2" w14:textId="77777777" w:rsidR="00943713" w:rsidRDefault="00943713" w:rsidP="00943713">
      <w:pPr>
        <w:pStyle w:val="Heading2"/>
        <w:rPr>
          <w:rFonts w:ascii="Calibri" w:hAnsi="Calibri" w:cs="Calibri"/>
          <w:color w:val="002060"/>
        </w:rPr>
      </w:pPr>
      <w:r w:rsidRPr="005B62D0">
        <w:rPr>
          <w:rFonts w:ascii="Calibri" w:hAnsi="Calibri" w:cs="Calibri"/>
          <w:color w:val="002060"/>
        </w:rPr>
        <w:t>Sources of Data</w:t>
      </w:r>
    </w:p>
    <w:p w14:paraId="5663F5FD" w14:textId="77777777" w:rsidR="00943713" w:rsidRPr="00943713" w:rsidRDefault="00943713" w:rsidP="00DD732C">
      <w:pPr>
        <w:pStyle w:val="ListBullet"/>
      </w:pPr>
      <w:r w:rsidRPr="00943713">
        <w:t>NYC Crimes Dataset (from Kaggle) https://www.kaggle.com/adamschroeder/crimes-new-york-city</w:t>
      </w:r>
    </w:p>
    <w:p w14:paraId="05302DE1" w14:textId="18FF66DA" w:rsidR="00781ACC" w:rsidRPr="00943713" w:rsidRDefault="00943713" w:rsidP="00DD732C">
      <w:pPr>
        <w:pStyle w:val="ListBullet"/>
      </w:pPr>
      <w:r w:rsidRPr="00943713">
        <w:t>NYC Weather Analysis (from Kaggle) https://www.kaggle.com/waypointgroup/impact-of-weather-on-nyc-ride-data/data</w:t>
      </w:r>
    </w:p>
    <w:p w14:paraId="245CBA8D" w14:textId="77777777" w:rsidR="00EF7F76" w:rsidRPr="00EF7F76" w:rsidRDefault="00EF7F76" w:rsidP="00EF7F76"/>
    <w:p w14:paraId="4614DB29" w14:textId="77777777" w:rsidR="008F54F3" w:rsidRPr="005B62D0" w:rsidRDefault="008F54F3" w:rsidP="008F54F3">
      <w:pPr>
        <w:pStyle w:val="Heading2"/>
        <w:rPr>
          <w:rFonts w:ascii="Calibri" w:hAnsi="Calibri" w:cs="Calibri"/>
          <w:color w:val="002060"/>
        </w:rPr>
      </w:pPr>
      <w:r w:rsidRPr="005B62D0">
        <w:rPr>
          <w:rFonts w:ascii="Calibri" w:hAnsi="Calibri" w:cs="Calibri"/>
          <w:color w:val="002060"/>
        </w:rPr>
        <w:lastRenderedPageBreak/>
        <w:t>Data Dictionary</w:t>
      </w:r>
      <w:r w:rsidR="00EF7F76">
        <w:rPr>
          <w:rFonts w:ascii="Calibri" w:hAnsi="Calibri" w:cs="Calibri"/>
          <w:color w:val="002060"/>
        </w:rPr>
        <w:t xml:space="preserve"> </w:t>
      </w:r>
    </w:p>
    <w:tbl>
      <w:tblPr>
        <w:tblW w:w="11105" w:type="dxa"/>
        <w:tblLook w:val="04A0" w:firstRow="1" w:lastRow="0" w:firstColumn="1" w:lastColumn="0" w:noHBand="0" w:noVBand="1"/>
      </w:tblPr>
      <w:tblGrid>
        <w:gridCol w:w="2286"/>
        <w:gridCol w:w="2099"/>
        <w:gridCol w:w="965"/>
        <w:gridCol w:w="1890"/>
        <w:gridCol w:w="4095"/>
      </w:tblGrid>
      <w:tr w:rsidR="00A87CD9" w:rsidRPr="00A87CD9" w14:paraId="2B3FD57B" w14:textId="77777777" w:rsidTr="00A87CD9">
        <w:trPr>
          <w:trHeight w:val="320"/>
        </w:trPr>
        <w:tc>
          <w:tcPr>
            <w:tcW w:w="20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89E85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n-US"/>
              </w:rPr>
              <w:t>Field_Name</w:t>
            </w:r>
            <w:proofErr w:type="spellEnd"/>
          </w:p>
        </w:tc>
        <w:tc>
          <w:tcPr>
            <w:tcW w:w="20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1A01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b/>
                <w:bCs/>
                <w:color w:val="002060"/>
                <w:sz w:val="15"/>
                <w:szCs w:val="15"/>
                <w:lang w:eastAsia="en-US"/>
              </w:rPr>
              <w:t>Table</w:t>
            </w:r>
          </w:p>
        </w:tc>
        <w:tc>
          <w:tcPr>
            <w:tcW w:w="96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48FF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eastAsia="en-US"/>
              </w:rPr>
              <w:t>Data_Type</w:t>
            </w:r>
            <w:proofErr w:type="spellEnd"/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0DB1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n-US"/>
              </w:rPr>
              <w:t xml:space="preserve">Short description </w:t>
            </w:r>
          </w:p>
        </w:tc>
        <w:tc>
          <w:tcPr>
            <w:tcW w:w="40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B31BD8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n-US"/>
              </w:rPr>
              <w:t xml:space="preserve">Long description </w:t>
            </w:r>
          </w:p>
        </w:tc>
      </w:tr>
      <w:tr w:rsidR="00A87CD9" w:rsidRPr="00A87CD9" w14:paraId="7227C852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DA95F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crime_</w:t>
            </w:r>
            <w:proofErr w:type="gram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id,pk</w:t>
            </w:r>
            <w:proofErr w:type="spellEnd"/>
            <w:proofErr w:type="gram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8B9D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CRIME_NYC_2015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C14D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9ACF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EF05B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24A2D371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D5E4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weather_key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7F71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CRIME_NYC_2015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3F662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timestamp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C964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DFF96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1807B590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6780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police_dept_code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5DFC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CRIME_NYC_2015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6724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7458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C2A83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652117C5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2435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offense_code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30FB9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CRIME_NYC_2015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F975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E1C2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75AAAA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0371442C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BC81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occurence_date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75D5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CRIME_NYC_2015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4579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date,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E550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CE3F1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00824DED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FCE0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report_date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F800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CRIME_NYC_2015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F94C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date,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99F2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51C1BD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5BD005FE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41D8B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crime_completed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E29ED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CRIME_NYC_2015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3290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AF1D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BDEA3D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199F149B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2C753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offense_level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A420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CRIME_NYC_2015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4BD3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79C37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E0DD85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51CEBC42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63742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resp_jurisdiction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9440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CRIME_NYC_2015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3AB6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1B54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C83CBC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0CFD36E4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0027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borough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9947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CRIME_NYC_2015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3315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619B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13AE5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5AA6F15C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782E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police_precinct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2751F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CRIME_NYC_2015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3FC22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5DF8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DE716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506E7C53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435E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weather_location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4B09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CRIME_NYC_2015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629A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689C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63317E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11E3D640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55EB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location_description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E312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CRIME_NYC_2015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2D6A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095C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6DDB2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6647F9F2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F0DE5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weather_</w:t>
            </w:r>
            <w:proofErr w:type="gram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key,pk</w:t>
            </w:r>
            <w:proofErr w:type="spellEnd"/>
            <w:proofErr w:type="gram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F052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4371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timestamp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3519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DBAE6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3458E0A8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AFE6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temperature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F57B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2AF3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int,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A01E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3188C6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58225F58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F66DF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dew_point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4AAE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F4F7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int,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7608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4DE3A1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30743488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0943A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humidity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4611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E194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int,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B7B7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B1D63A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302B157D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077D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wind_speed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C4E8F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7913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int,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9F6D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BFB0D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09D908FF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283C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wind_direction_degrees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87F1A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0BA5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int,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94E0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4450B5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3D2276DB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DEEC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wind_direction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FE17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EA9F3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90D8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35F79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27E7EA00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777D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visibility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2DEA3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3E02B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int,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B9A01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FFDDAC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1D2C6CA2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8C5AA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pressure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BF0E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5740C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int,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C2DB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6D24DF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5C00FE4F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52BA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weather_condition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752C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FD63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A818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4B4E20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3223CCBD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10FD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fog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9028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04A1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73DF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00149F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76C3744A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323F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rain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6E96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1FD8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399E1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33229B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7CCE167D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2EDF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snow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01BF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FC2F7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81FB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24497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37D29D1C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BE1D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hail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0606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E375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B9B9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C9CD37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5A1F92E1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04D4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thunder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01B2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EAD9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50EF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88D350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2AE72F34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B462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tornado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EC3A1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3E1E2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989A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D455AA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0581D665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AC92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weather_date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05DF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D3BFD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date,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3531F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8898E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4C904B9E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A90F2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weather_time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76CDA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WEATHER_NYC_2015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D857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time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3FE0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7625AE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41B3F54D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1CA35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police_department_</w:t>
            </w:r>
            <w:proofErr w:type="gram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code,pk</w:t>
            </w:r>
            <w:proofErr w:type="spellEnd"/>
            <w:proofErr w:type="gram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73CF9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POLICE_DEPT_CLASSIFICATION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B27FA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95DB0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AC07CB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73E8557B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5CDF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police_department_desc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9EF1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POLICE_DEPT_CLASSIFICATION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F6BC7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7E2B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531F66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78288126" w14:textId="77777777" w:rsidTr="00A87CD9">
        <w:trPr>
          <w:trHeight w:val="30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5030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offense_</w:t>
            </w:r>
            <w:proofErr w:type="gram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code,pk</w:t>
            </w:r>
            <w:proofErr w:type="spellEnd"/>
            <w:proofErr w:type="gram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08B3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OFFENSE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648A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CCDBD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CD89B3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  <w:tr w:rsidR="00A87CD9" w:rsidRPr="00A87CD9" w14:paraId="766B552B" w14:textId="77777777" w:rsidTr="00A87CD9">
        <w:trPr>
          <w:trHeight w:val="320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88F0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proofErr w:type="spellStart"/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offense_level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3C06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5"/>
                <w:szCs w:val="15"/>
                <w:lang w:eastAsia="en-US"/>
              </w:rPr>
              <w:t>OFFENSE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8E0B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n-US"/>
              </w:rPr>
              <w:t>varchar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0A00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658D9" w14:textId="77777777" w:rsidR="00A87CD9" w:rsidRPr="00A87CD9" w:rsidRDefault="00A87CD9" w:rsidP="00A87CD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</w:pPr>
            <w:r w:rsidRPr="00A87CD9">
              <w:rPr>
                <w:rFonts w:ascii="Calibri" w:eastAsia="Times New Roman" w:hAnsi="Calibri" w:cs="Calibri"/>
                <w:color w:val="002060"/>
                <w:sz w:val="18"/>
                <w:szCs w:val="18"/>
                <w:lang w:eastAsia="en-US"/>
              </w:rPr>
              <w:t> </w:t>
            </w:r>
          </w:p>
        </w:tc>
      </w:tr>
    </w:tbl>
    <w:p w14:paraId="6B46E80E" w14:textId="77777777" w:rsidR="005A6554" w:rsidRDefault="005A6554" w:rsidP="008F54F3">
      <w:pPr>
        <w:pStyle w:val="Heading2"/>
        <w:rPr>
          <w:rFonts w:ascii="Calibri" w:hAnsi="Calibri" w:cs="Calibri"/>
          <w:color w:val="002060"/>
        </w:rPr>
      </w:pPr>
    </w:p>
    <w:p w14:paraId="7D009A84" w14:textId="77777777" w:rsidR="00464589" w:rsidRPr="00464589" w:rsidRDefault="00464589" w:rsidP="00464589"/>
    <w:p w14:paraId="1B34B417" w14:textId="77777777" w:rsidR="008C6EFD" w:rsidRPr="005B62D0" w:rsidRDefault="008F54F3" w:rsidP="008C6EFD">
      <w:pPr>
        <w:pStyle w:val="Heading2"/>
        <w:rPr>
          <w:rFonts w:ascii="Calibri" w:hAnsi="Calibri" w:cs="Calibri"/>
          <w:color w:val="002060"/>
        </w:rPr>
      </w:pPr>
      <w:r w:rsidRPr="005B62D0">
        <w:rPr>
          <w:rFonts w:ascii="Calibri" w:hAnsi="Calibri" w:cs="Calibri"/>
          <w:color w:val="002060"/>
        </w:rPr>
        <w:lastRenderedPageBreak/>
        <w:t>ERD Diagram</w:t>
      </w:r>
    </w:p>
    <w:p w14:paraId="4FED8CD4" w14:textId="608A9946" w:rsidR="00464589" w:rsidRPr="00557D50" w:rsidRDefault="00746C47" w:rsidP="00557D50">
      <w:pPr>
        <w:pStyle w:val="Heading2"/>
        <w:rPr>
          <w:rFonts w:ascii="Calibri" w:hAnsi="Calibri" w:cs="Calibri"/>
          <w:color w:val="002060"/>
        </w:rPr>
      </w:pPr>
      <w:r>
        <w:rPr>
          <w:rFonts w:ascii="Calibri" w:hAnsi="Calibri" w:cs="Calibri"/>
          <w:noProof/>
          <w:color w:val="002060"/>
        </w:rPr>
        <w:drawing>
          <wp:inline distT="0" distB="0" distL="0" distR="0" wp14:anchorId="169FA199" wp14:editId="00C6AA94">
            <wp:extent cx="6858000" cy="51777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07CE0" w14:textId="77777777" w:rsidR="00557D50" w:rsidRDefault="00557D50" w:rsidP="008F54F3">
      <w:pPr>
        <w:pStyle w:val="Heading2"/>
        <w:rPr>
          <w:rFonts w:ascii="Calibri" w:hAnsi="Calibri" w:cs="Calibri"/>
          <w:color w:val="002060"/>
        </w:rPr>
      </w:pPr>
    </w:p>
    <w:p w14:paraId="300391BD" w14:textId="77777777" w:rsidR="00557D50" w:rsidRDefault="00557D50" w:rsidP="008F54F3">
      <w:pPr>
        <w:pStyle w:val="Heading2"/>
        <w:rPr>
          <w:rFonts w:ascii="Calibri" w:hAnsi="Calibri" w:cs="Calibri"/>
          <w:color w:val="002060"/>
        </w:rPr>
      </w:pPr>
    </w:p>
    <w:p w14:paraId="13FADCE0" w14:textId="77777777" w:rsidR="00557D50" w:rsidRDefault="00557D50" w:rsidP="008F54F3">
      <w:pPr>
        <w:pStyle w:val="Heading2"/>
        <w:rPr>
          <w:rFonts w:ascii="Calibri" w:hAnsi="Calibri" w:cs="Calibri"/>
          <w:color w:val="002060"/>
        </w:rPr>
      </w:pPr>
    </w:p>
    <w:p w14:paraId="19F82F5B" w14:textId="77777777" w:rsidR="00557D50" w:rsidRDefault="00557D50" w:rsidP="008F54F3">
      <w:pPr>
        <w:pStyle w:val="Heading2"/>
        <w:rPr>
          <w:rFonts w:ascii="Calibri" w:hAnsi="Calibri" w:cs="Calibri"/>
          <w:color w:val="002060"/>
        </w:rPr>
      </w:pPr>
    </w:p>
    <w:p w14:paraId="613D6F74" w14:textId="77777777" w:rsidR="00557D50" w:rsidRDefault="00557D50" w:rsidP="008F54F3">
      <w:pPr>
        <w:pStyle w:val="Heading2"/>
        <w:rPr>
          <w:rFonts w:ascii="Calibri" w:hAnsi="Calibri" w:cs="Calibri"/>
          <w:color w:val="002060"/>
        </w:rPr>
      </w:pPr>
    </w:p>
    <w:p w14:paraId="0CE9943A" w14:textId="77777777" w:rsidR="00781ACC" w:rsidRPr="00781ACC" w:rsidRDefault="00781ACC" w:rsidP="00781ACC"/>
    <w:p w14:paraId="77E83BCD" w14:textId="77777777" w:rsidR="008F54F3" w:rsidRDefault="008F54F3" w:rsidP="008F54F3">
      <w:pPr>
        <w:pStyle w:val="Heading2"/>
        <w:rPr>
          <w:rFonts w:ascii="Calibri" w:hAnsi="Calibri" w:cs="Calibri"/>
          <w:color w:val="002060"/>
        </w:rPr>
      </w:pPr>
      <w:r w:rsidRPr="005B62D0">
        <w:rPr>
          <w:rFonts w:ascii="Calibri" w:hAnsi="Calibri" w:cs="Calibri"/>
          <w:color w:val="002060"/>
        </w:rPr>
        <w:lastRenderedPageBreak/>
        <w:t>Create table schema</w:t>
      </w:r>
    </w:p>
    <w:p w14:paraId="234B134C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-- Create a new table</w:t>
      </w:r>
    </w:p>
    <w:p w14:paraId="12300CC6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DROP TABLE CRIME_NYC_2015;</w:t>
      </w:r>
    </w:p>
    <w:p w14:paraId="5866CA51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CREATE TABLE CRIME_NYC_2015 (</w:t>
      </w:r>
    </w:p>
    <w:p w14:paraId="7A6C5CB7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crime_id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int NOT NULL,</w:t>
      </w:r>
    </w:p>
    <w:p w14:paraId="2A2DC9C6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weather_key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timestamp NOT NULL,</w:t>
      </w:r>
    </w:p>
    <w:p w14:paraId="39A27CFC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police_dept_code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int NOT NULL,</w:t>
      </w:r>
    </w:p>
    <w:p w14:paraId="29A19109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offense_code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int NOT NULL,</w:t>
      </w:r>
    </w:p>
    <w:p w14:paraId="3645D6AB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occurence_date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date,</w:t>
      </w:r>
    </w:p>
    <w:p w14:paraId="30493424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report_date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date,</w:t>
      </w:r>
    </w:p>
    <w:p w14:paraId="036210A3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crime_completed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varchar,</w:t>
      </w:r>
    </w:p>
    <w:p w14:paraId="64250299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offense_level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varchar,</w:t>
      </w:r>
    </w:p>
    <w:p w14:paraId="7AE1890F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resp_jurisdiction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</w:t>
      </w:r>
      <w:proofErr w:type="gram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varchar ,</w:t>
      </w:r>
      <w:proofErr w:type="gramEnd"/>
    </w:p>
    <w:p w14:paraId="395410B7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borough varchar,</w:t>
      </w:r>
    </w:p>
    <w:p w14:paraId="69121784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police_precinct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varchar,</w:t>
      </w:r>
    </w:p>
    <w:p w14:paraId="761D1764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location varchar,</w:t>
      </w:r>
    </w:p>
    <w:p w14:paraId="55173B82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location_description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 </w:t>
      </w:r>
    </w:p>
    <w:p w14:paraId="7752BE85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);</w:t>
      </w:r>
    </w:p>
    <w:p w14:paraId="3C63DB6B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</w:p>
    <w:p w14:paraId="5DE56F50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DROP TABLE POLICE_DEPT_CLASSIFICATION;</w:t>
      </w:r>
    </w:p>
    <w:p w14:paraId="45EC28ED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CREATE TABLE POLICE_DEPT_CLASSIFICATION (</w:t>
      </w:r>
    </w:p>
    <w:p w14:paraId="0FEAF646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Police_Department_Code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int NOT NULL,</w:t>
      </w:r>
    </w:p>
    <w:p w14:paraId="43F69DAB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Police_Department_Desc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</w:t>
      </w:r>
    </w:p>
    <w:p w14:paraId="670B7279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);</w:t>
      </w:r>
    </w:p>
    <w:p w14:paraId="3D33857E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</w:p>
    <w:p w14:paraId="7C94FE13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DROP TABLE OFFENSE;</w:t>
      </w:r>
    </w:p>
    <w:p w14:paraId="7AE40DCB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CREATE TABLE OFFENSE (</w:t>
      </w:r>
    </w:p>
    <w:p w14:paraId="19F21E5B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offense_code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varchar,</w:t>
      </w:r>
    </w:p>
    <w:p w14:paraId="78835B67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lastRenderedPageBreak/>
        <w:t>offense_desc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</w:t>
      </w:r>
    </w:p>
    <w:p w14:paraId="62567028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);</w:t>
      </w:r>
    </w:p>
    <w:p w14:paraId="2919A48C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</w:p>
    <w:p w14:paraId="57CA458E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DROP TABLE WEATHER_NYC_2015;</w:t>
      </w:r>
    </w:p>
    <w:p w14:paraId="05DB495B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CREATE TABLE WEATHER_NYC_2015 (</w:t>
      </w:r>
    </w:p>
    <w:p w14:paraId="4899E9B2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weather_key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timestamp NOT NULL,</w:t>
      </w:r>
    </w:p>
    <w:p w14:paraId="53A72FFF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temperature int,</w:t>
      </w:r>
    </w:p>
    <w:p w14:paraId="4FE93DC6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dew_point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int,</w:t>
      </w:r>
    </w:p>
    <w:p w14:paraId="41F3C399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humidity int,</w:t>
      </w:r>
    </w:p>
    <w:p w14:paraId="3FA3A949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wind_speed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int,</w:t>
      </w:r>
    </w:p>
    <w:p w14:paraId="04A23428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wind_direction_degrees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int,</w:t>
      </w:r>
    </w:p>
    <w:p w14:paraId="5DB7A5D1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wind_direction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varchar,</w:t>
      </w:r>
    </w:p>
    <w:p w14:paraId="6961211C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visibility int,</w:t>
      </w:r>
    </w:p>
    <w:p w14:paraId="4E401560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pressure int,</w:t>
      </w:r>
    </w:p>
    <w:p w14:paraId="0B80D46D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weather_condition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varchar,</w:t>
      </w:r>
    </w:p>
    <w:p w14:paraId="68621730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fog varchar,</w:t>
      </w:r>
    </w:p>
    <w:p w14:paraId="1620721E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rain varchar,</w:t>
      </w:r>
    </w:p>
    <w:p w14:paraId="75C6AF07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snow varchar,</w:t>
      </w:r>
    </w:p>
    <w:p w14:paraId="6235A058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hail varchar,</w:t>
      </w:r>
    </w:p>
    <w:p w14:paraId="3E553319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thunder varchar,</w:t>
      </w:r>
    </w:p>
    <w:p w14:paraId="65962BD5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tornado varchar,</w:t>
      </w:r>
    </w:p>
    <w:p w14:paraId="4D1C7DD8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weather_date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date,</w:t>
      </w:r>
    </w:p>
    <w:p w14:paraId="59149DC9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weather_time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time</w:t>
      </w:r>
    </w:p>
    <w:p w14:paraId="06F60B74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); -- Create a new table</w:t>
      </w:r>
    </w:p>
    <w:p w14:paraId="2822160B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DROP TABLE CRIME_NYC_2015;</w:t>
      </w:r>
    </w:p>
    <w:p w14:paraId="3EB4609D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CREATE TABLE CRIME_NYC_2015 (</w:t>
      </w:r>
    </w:p>
    <w:p w14:paraId="28EB3EDA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crime_id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int NOT NULL,</w:t>
      </w:r>
    </w:p>
    <w:p w14:paraId="63D70689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weather_key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timestamp NOT NULL,</w:t>
      </w:r>
    </w:p>
    <w:p w14:paraId="4B22B1B3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police_dept_code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int NOT NULL,</w:t>
      </w:r>
    </w:p>
    <w:p w14:paraId="0D080A81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lastRenderedPageBreak/>
        <w:t>offense_code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int NOT NULL,</w:t>
      </w:r>
    </w:p>
    <w:p w14:paraId="0887AE9D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occurence_date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date,</w:t>
      </w:r>
    </w:p>
    <w:p w14:paraId="584275E8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report_date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date,</w:t>
      </w:r>
    </w:p>
    <w:p w14:paraId="08B219F4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crime_completed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varchar,</w:t>
      </w:r>
    </w:p>
    <w:p w14:paraId="339A62DC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offense_level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varchar,</w:t>
      </w:r>
    </w:p>
    <w:p w14:paraId="44CF54C2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resp_jurisdiction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</w:t>
      </w:r>
      <w:proofErr w:type="gram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varchar ,</w:t>
      </w:r>
      <w:proofErr w:type="gramEnd"/>
    </w:p>
    <w:p w14:paraId="60F37137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borough varchar,</w:t>
      </w:r>
    </w:p>
    <w:p w14:paraId="764B238B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police_precinct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varchar,</w:t>
      </w:r>
    </w:p>
    <w:p w14:paraId="3B9F8029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location varchar,</w:t>
      </w:r>
    </w:p>
    <w:p w14:paraId="710477B0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location_description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 </w:t>
      </w:r>
    </w:p>
    <w:p w14:paraId="53709020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);</w:t>
      </w:r>
    </w:p>
    <w:p w14:paraId="2055F8C3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</w:p>
    <w:p w14:paraId="1D352237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DROP TABLE POLICE_DEPT_CLASSIFICATION;</w:t>
      </w:r>
    </w:p>
    <w:p w14:paraId="1A6E5580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CREATE TABLE POLICE_DEPT_CLASSIFICATION (</w:t>
      </w:r>
    </w:p>
    <w:p w14:paraId="15D2C7D9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Police_Department_Code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int NOT NULL,</w:t>
      </w:r>
    </w:p>
    <w:p w14:paraId="52499A16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Police_Department_Desc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</w:t>
      </w:r>
    </w:p>
    <w:p w14:paraId="6CA9180E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);</w:t>
      </w:r>
    </w:p>
    <w:p w14:paraId="233F268E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</w:p>
    <w:p w14:paraId="48B6EAEE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DROP TABLE WEATHER_NYC_2015;</w:t>
      </w:r>
    </w:p>
    <w:p w14:paraId="2C5F8208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CREATE TABLE WEATHER_NYC_2015 (</w:t>
      </w:r>
    </w:p>
    <w:p w14:paraId="670C3104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weather_key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timestamp NOT NULL,</w:t>
      </w:r>
    </w:p>
    <w:p w14:paraId="59C14490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temperature int,</w:t>
      </w:r>
    </w:p>
    <w:p w14:paraId="6670278B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dew_point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int,</w:t>
      </w:r>
    </w:p>
    <w:p w14:paraId="77A9FA86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humidity int,</w:t>
      </w:r>
    </w:p>
    <w:p w14:paraId="4EFCF09F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wind_speed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int,</w:t>
      </w:r>
    </w:p>
    <w:p w14:paraId="58A7ED09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wind_direction_degrees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int,</w:t>
      </w:r>
    </w:p>
    <w:p w14:paraId="3D3D53FA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wind_direction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varchar,</w:t>
      </w:r>
    </w:p>
    <w:p w14:paraId="74CB7243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visibility int,</w:t>
      </w:r>
    </w:p>
    <w:p w14:paraId="3BEB6961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pressure int,</w:t>
      </w:r>
    </w:p>
    <w:p w14:paraId="51367D96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lastRenderedPageBreak/>
        <w:t>weather_condition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varchar,</w:t>
      </w:r>
    </w:p>
    <w:p w14:paraId="327CCB0B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fog varchar,</w:t>
      </w:r>
    </w:p>
    <w:p w14:paraId="78863FE2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rain varchar,</w:t>
      </w:r>
    </w:p>
    <w:p w14:paraId="514DA79A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snow varchar,</w:t>
      </w:r>
    </w:p>
    <w:p w14:paraId="2B23AB5E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hail varchar,</w:t>
      </w:r>
    </w:p>
    <w:p w14:paraId="1272089F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thunder varchar,</w:t>
      </w:r>
    </w:p>
    <w:p w14:paraId="3BC17C93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tornado varchar,</w:t>
      </w:r>
    </w:p>
    <w:p w14:paraId="08D4F1D1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weather_date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date,</w:t>
      </w:r>
    </w:p>
    <w:p w14:paraId="6C4D8D4E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proofErr w:type="spellStart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weather_time</w:t>
      </w:r>
      <w:proofErr w:type="spellEnd"/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 xml:space="preserve"> time</w:t>
      </w:r>
    </w:p>
    <w:p w14:paraId="7632D3E2" w14:textId="77777777" w:rsidR="00557D50" w:rsidRPr="00A87CD9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A87CD9">
        <w:rPr>
          <w:rFonts w:ascii="Calibri" w:eastAsiaTheme="majorEastAsia" w:hAnsi="Calibri" w:cs="Calibri"/>
          <w:color w:val="00B050"/>
          <w:sz w:val="20"/>
          <w:szCs w:val="20"/>
        </w:rPr>
        <w:t>);</w:t>
      </w:r>
    </w:p>
    <w:p w14:paraId="16F76A55" w14:textId="77777777" w:rsidR="001C788A" w:rsidRDefault="001C788A" w:rsidP="001C788A"/>
    <w:p w14:paraId="2CB701A4" w14:textId="77777777" w:rsidR="00092898" w:rsidRPr="001C788A" w:rsidRDefault="00092898" w:rsidP="001C788A"/>
    <w:p w14:paraId="03C6C45A" w14:textId="77777777" w:rsidR="008F54F3" w:rsidRDefault="008F54F3" w:rsidP="008F54F3">
      <w:pPr>
        <w:pStyle w:val="Heading2"/>
        <w:rPr>
          <w:rFonts w:ascii="Calibri" w:hAnsi="Calibri" w:cs="Calibri"/>
          <w:color w:val="002060"/>
        </w:rPr>
      </w:pPr>
      <w:r w:rsidRPr="005B62D0">
        <w:rPr>
          <w:rFonts w:ascii="Calibri" w:hAnsi="Calibri" w:cs="Calibri"/>
          <w:color w:val="002060"/>
        </w:rPr>
        <w:t>Five queries</w:t>
      </w:r>
    </w:p>
    <w:p w14:paraId="7B676704" w14:textId="77777777" w:rsidR="00557D50" w:rsidRPr="00557D50" w:rsidRDefault="00557D50" w:rsidP="00557D50">
      <w:pPr>
        <w:spacing w:line="240" w:lineRule="auto"/>
        <w:rPr>
          <w:rFonts w:ascii="Calibri" w:eastAsiaTheme="majorEastAsia" w:hAnsi="Calibri" w:cs="Calibri"/>
          <w:color w:val="002060"/>
          <w:sz w:val="20"/>
          <w:szCs w:val="20"/>
        </w:rPr>
      </w:pPr>
    </w:p>
    <w:p w14:paraId="48E7F8BE" w14:textId="77777777" w:rsidR="00557D50" w:rsidRPr="00557D50" w:rsidRDefault="00557D50" w:rsidP="00557D50">
      <w:pPr>
        <w:spacing w:line="240" w:lineRule="auto"/>
        <w:rPr>
          <w:rFonts w:ascii="Calibri" w:eastAsiaTheme="majorEastAsia" w:hAnsi="Calibri" w:cs="Calibri"/>
          <w:color w:val="002060"/>
        </w:rPr>
      </w:pPr>
      <w:r w:rsidRPr="00557D50">
        <w:rPr>
          <w:rFonts w:ascii="Calibri" w:eastAsiaTheme="majorEastAsia" w:hAnsi="Calibri" w:cs="Calibri"/>
          <w:color w:val="002060"/>
        </w:rPr>
        <w:t>/* standard weather query */</w:t>
      </w:r>
    </w:p>
    <w:p w14:paraId="063E6745" w14:textId="77777777" w:rsidR="00557D50" w:rsidRPr="00557D50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557D50">
        <w:rPr>
          <w:rFonts w:ascii="Calibri" w:eastAsiaTheme="majorEastAsia" w:hAnsi="Calibri" w:cs="Calibri"/>
          <w:color w:val="00B050"/>
          <w:sz w:val="20"/>
          <w:szCs w:val="20"/>
        </w:rPr>
        <w:t xml:space="preserve">select </w:t>
      </w:r>
      <w:proofErr w:type="spellStart"/>
      <w:proofErr w:type="gramStart"/>
      <w:r w:rsidRPr="00557D50">
        <w:rPr>
          <w:rFonts w:ascii="Calibri" w:eastAsiaTheme="majorEastAsia" w:hAnsi="Calibri" w:cs="Calibri"/>
          <w:color w:val="00B050"/>
          <w:sz w:val="20"/>
          <w:szCs w:val="20"/>
        </w:rPr>
        <w:t>w.weather</w:t>
      </w:r>
      <w:proofErr w:type="gramEnd"/>
      <w:r w:rsidRPr="00557D50">
        <w:rPr>
          <w:rFonts w:ascii="Calibri" w:eastAsiaTheme="majorEastAsia" w:hAnsi="Calibri" w:cs="Calibri"/>
          <w:color w:val="00B050"/>
          <w:sz w:val="20"/>
          <w:szCs w:val="20"/>
        </w:rPr>
        <w:t>_condition</w:t>
      </w:r>
      <w:proofErr w:type="spellEnd"/>
      <w:r w:rsidRPr="00557D50">
        <w:rPr>
          <w:rFonts w:ascii="Calibri" w:eastAsiaTheme="majorEastAsia" w:hAnsi="Calibri" w:cs="Calibri"/>
          <w:color w:val="00B050"/>
          <w:sz w:val="20"/>
          <w:szCs w:val="20"/>
        </w:rPr>
        <w:t>, w.visibility,w.temperature,w.fog,w.rain,w.snow,w.hail,w.thunder,w.tornado</w:t>
      </w:r>
    </w:p>
    <w:p w14:paraId="230C782B" w14:textId="77777777" w:rsidR="00557D50" w:rsidRPr="00557D50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557D50">
        <w:rPr>
          <w:rFonts w:ascii="Calibri" w:eastAsiaTheme="majorEastAsia" w:hAnsi="Calibri" w:cs="Calibri"/>
          <w:color w:val="00B050"/>
          <w:sz w:val="20"/>
          <w:szCs w:val="20"/>
        </w:rPr>
        <w:t xml:space="preserve">from WEATHER_NYC_2015 w </w:t>
      </w:r>
    </w:p>
    <w:p w14:paraId="306AC2A5" w14:textId="77777777" w:rsidR="00557D50" w:rsidRPr="00557D50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557D50">
        <w:rPr>
          <w:rFonts w:ascii="Calibri" w:eastAsiaTheme="majorEastAsia" w:hAnsi="Calibri" w:cs="Calibri"/>
          <w:color w:val="00B050"/>
          <w:sz w:val="20"/>
          <w:szCs w:val="20"/>
        </w:rPr>
        <w:t xml:space="preserve">where </w:t>
      </w:r>
      <w:proofErr w:type="spellStart"/>
      <w:proofErr w:type="gramStart"/>
      <w:r w:rsidRPr="00557D50">
        <w:rPr>
          <w:rFonts w:ascii="Calibri" w:eastAsiaTheme="majorEastAsia" w:hAnsi="Calibri" w:cs="Calibri"/>
          <w:color w:val="00B050"/>
          <w:sz w:val="20"/>
          <w:szCs w:val="20"/>
        </w:rPr>
        <w:t>w.weather</w:t>
      </w:r>
      <w:proofErr w:type="gramEnd"/>
      <w:r w:rsidRPr="00557D50">
        <w:rPr>
          <w:rFonts w:ascii="Calibri" w:eastAsiaTheme="majorEastAsia" w:hAnsi="Calibri" w:cs="Calibri"/>
          <w:color w:val="00B050"/>
          <w:sz w:val="20"/>
          <w:szCs w:val="20"/>
        </w:rPr>
        <w:t>_date</w:t>
      </w:r>
      <w:proofErr w:type="spellEnd"/>
      <w:r w:rsidRPr="00557D50">
        <w:rPr>
          <w:rFonts w:ascii="Calibri" w:eastAsiaTheme="majorEastAsia" w:hAnsi="Calibri" w:cs="Calibri"/>
          <w:color w:val="00B050"/>
          <w:sz w:val="20"/>
          <w:szCs w:val="20"/>
        </w:rPr>
        <w:t xml:space="preserve">='2016-01-07' and </w:t>
      </w:r>
      <w:proofErr w:type="spellStart"/>
      <w:r w:rsidRPr="00557D50">
        <w:rPr>
          <w:rFonts w:ascii="Calibri" w:eastAsiaTheme="majorEastAsia" w:hAnsi="Calibri" w:cs="Calibri"/>
          <w:color w:val="00B050"/>
          <w:sz w:val="20"/>
          <w:szCs w:val="20"/>
        </w:rPr>
        <w:t>w.weather_time</w:t>
      </w:r>
      <w:proofErr w:type="spellEnd"/>
      <w:r w:rsidRPr="00557D50">
        <w:rPr>
          <w:rFonts w:ascii="Calibri" w:eastAsiaTheme="majorEastAsia" w:hAnsi="Calibri" w:cs="Calibri"/>
          <w:color w:val="00B050"/>
          <w:sz w:val="20"/>
          <w:szCs w:val="20"/>
        </w:rPr>
        <w:t>='18:14:00'</w:t>
      </w:r>
    </w:p>
    <w:p w14:paraId="0AB9F030" w14:textId="77777777" w:rsidR="00557D50" w:rsidRPr="00557D50" w:rsidRDefault="00557D50" w:rsidP="00557D50">
      <w:pPr>
        <w:spacing w:line="240" w:lineRule="auto"/>
        <w:rPr>
          <w:rFonts w:ascii="Calibri" w:eastAsiaTheme="majorEastAsia" w:hAnsi="Calibri" w:cs="Calibri"/>
          <w:color w:val="002060"/>
          <w:sz w:val="20"/>
          <w:szCs w:val="20"/>
        </w:rPr>
      </w:pPr>
    </w:p>
    <w:p w14:paraId="1A40166A" w14:textId="77777777" w:rsidR="00557D50" w:rsidRPr="00557D50" w:rsidRDefault="00557D50" w:rsidP="00557D50">
      <w:pPr>
        <w:spacing w:line="240" w:lineRule="auto"/>
        <w:rPr>
          <w:rFonts w:ascii="Calibri" w:eastAsiaTheme="majorEastAsia" w:hAnsi="Calibri" w:cs="Calibri"/>
          <w:color w:val="002060"/>
        </w:rPr>
      </w:pPr>
      <w:r w:rsidRPr="00557D50">
        <w:rPr>
          <w:rFonts w:ascii="Calibri" w:eastAsiaTheme="majorEastAsia" w:hAnsi="Calibri" w:cs="Calibri"/>
          <w:color w:val="002060"/>
        </w:rPr>
        <w:t>/* Counting the total number of reported misdemeanors and felonies in NYC in 2015 */</w:t>
      </w:r>
    </w:p>
    <w:p w14:paraId="27A8A418" w14:textId="77777777" w:rsidR="00557D50" w:rsidRPr="00557D50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557D50">
        <w:rPr>
          <w:rFonts w:ascii="Calibri" w:eastAsiaTheme="majorEastAsia" w:hAnsi="Calibri" w:cs="Calibri"/>
          <w:color w:val="00B050"/>
          <w:sz w:val="20"/>
          <w:szCs w:val="20"/>
        </w:rPr>
        <w:t xml:space="preserve">SELECT </w:t>
      </w:r>
      <w:proofErr w:type="gramStart"/>
      <w:r w:rsidRPr="00557D50">
        <w:rPr>
          <w:rFonts w:ascii="Calibri" w:eastAsiaTheme="majorEastAsia" w:hAnsi="Calibri" w:cs="Calibri"/>
          <w:color w:val="00B050"/>
          <w:sz w:val="20"/>
          <w:szCs w:val="20"/>
        </w:rPr>
        <w:t>COUNT(</w:t>
      </w:r>
      <w:proofErr w:type="spellStart"/>
      <w:proofErr w:type="gramEnd"/>
      <w:r w:rsidRPr="00557D50">
        <w:rPr>
          <w:rFonts w:ascii="Calibri" w:eastAsiaTheme="majorEastAsia" w:hAnsi="Calibri" w:cs="Calibri"/>
          <w:color w:val="00B050"/>
          <w:sz w:val="20"/>
          <w:szCs w:val="20"/>
        </w:rPr>
        <w:t>offese_level</w:t>
      </w:r>
      <w:proofErr w:type="spellEnd"/>
      <w:r w:rsidRPr="00557D50">
        <w:rPr>
          <w:rFonts w:ascii="Calibri" w:eastAsiaTheme="majorEastAsia" w:hAnsi="Calibri" w:cs="Calibri"/>
          <w:color w:val="00B050"/>
          <w:sz w:val="20"/>
          <w:szCs w:val="20"/>
        </w:rPr>
        <w:t xml:space="preserve">) </w:t>
      </w:r>
    </w:p>
    <w:p w14:paraId="0BAC006B" w14:textId="77777777" w:rsidR="00557D50" w:rsidRPr="00557D50" w:rsidRDefault="00557D50" w:rsidP="00557D50">
      <w:pPr>
        <w:spacing w:line="240" w:lineRule="auto"/>
        <w:rPr>
          <w:rFonts w:ascii="Calibri" w:eastAsiaTheme="majorEastAsia" w:hAnsi="Calibri" w:cs="Calibri"/>
          <w:color w:val="00B050"/>
          <w:sz w:val="20"/>
          <w:szCs w:val="20"/>
        </w:rPr>
      </w:pPr>
      <w:r w:rsidRPr="00557D50">
        <w:rPr>
          <w:rFonts w:ascii="Calibri" w:eastAsiaTheme="majorEastAsia" w:hAnsi="Calibri" w:cs="Calibri"/>
          <w:color w:val="00B050"/>
          <w:sz w:val="20"/>
          <w:szCs w:val="20"/>
        </w:rPr>
        <w:t>FROM CRIME_NYC_2015;</w:t>
      </w:r>
    </w:p>
    <w:p w14:paraId="6098B839" w14:textId="77777777" w:rsidR="00557D50" w:rsidRPr="00557D50" w:rsidRDefault="00557D50" w:rsidP="00557D50">
      <w:pPr>
        <w:spacing w:line="240" w:lineRule="auto"/>
        <w:rPr>
          <w:rFonts w:ascii="Calibri" w:eastAsiaTheme="majorEastAsia" w:hAnsi="Calibri" w:cs="Calibri"/>
          <w:color w:val="002060"/>
          <w:sz w:val="20"/>
          <w:szCs w:val="20"/>
        </w:rPr>
      </w:pPr>
    </w:p>
    <w:p w14:paraId="5DE05B1E" w14:textId="77777777" w:rsidR="00DD1074" w:rsidRPr="00DD1074" w:rsidRDefault="00DD1074" w:rsidP="00DD1074">
      <w:pPr>
        <w:rPr>
          <w:rFonts w:ascii="Calibri" w:eastAsiaTheme="majorEastAsia" w:hAnsi="Calibri" w:cs="Calibri"/>
          <w:color w:val="002060"/>
        </w:rPr>
      </w:pPr>
      <w:r w:rsidRPr="00DD1074">
        <w:rPr>
          <w:rFonts w:ascii="Calibri" w:eastAsiaTheme="majorEastAsia" w:hAnsi="Calibri" w:cs="Calibri"/>
          <w:color w:val="002060"/>
        </w:rPr>
        <w:t>/* What were the most common crimes when there was heavy rain and fog in Queens */</w:t>
      </w:r>
    </w:p>
    <w:p w14:paraId="031463C5" w14:textId="77777777" w:rsidR="00DD1074" w:rsidRPr="00DD1074" w:rsidRDefault="00DD1074" w:rsidP="00DD1074">
      <w:pPr>
        <w:rPr>
          <w:rFonts w:ascii="Calibri" w:eastAsiaTheme="majorEastAsia" w:hAnsi="Calibri" w:cs="Calibri"/>
          <w:color w:val="00B050"/>
          <w:sz w:val="20"/>
          <w:szCs w:val="20"/>
        </w:rPr>
      </w:pPr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 xml:space="preserve">select </w:t>
      </w:r>
      <w:proofErr w:type="spellStart"/>
      <w:proofErr w:type="gramStart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c.offense</w:t>
      </w:r>
      <w:proofErr w:type="gramEnd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_code,c.offense_level</w:t>
      </w:r>
      <w:proofErr w:type="spellEnd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 xml:space="preserve">, </w:t>
      </w:r>
      <w:proofErr w:type="spellStart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w.weather_condition,w.fog,c.borough</w:t>
      </w:r>
      <w:proofErr w:type="spellEnd"/>
    </w:p>
    <w:p w14:paraId="40443630" w14:textId="77777777" w:rsidR="00DD1074" w:rsidRPr="00DD1074" w:rsidRDefault="00DD1074" w:rsidP="00DD1074">
      <w:pPr>
        <w:rPr>
          <w:rFonts w:ascii="Calibri" w:eastAsiaTheme="majorEastAsia" w:hAnsi="Calibri" w:cs="Calibri"/>
          <w:color w:val="00B050"/>
          <w:sz w:val="20"/>
          <w:szCs w:val="20"/>
        </w:rPr>
      </w:pPr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 xml:space="preserve">from </w:t>
      </w:r>
      <w:proofErr w:type="spellStart"/>
      <w:proofErr w:type="gramStart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w.weather</w:t>
      </w:r>
      <w:proofErr w:type="spellEnd"/>
      <w:proofErr w:type="gramEnd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 xml:space="preserve"> join c.crime_nyc_2015 on </w:t>
      </w:r>
      <w:proofErr w:type="spellStart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w.weather_key</w:t>
      </w:r>
      <w:proofErr w:type="spellEnd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 xml:space="preserve"> = </w:t>
      </w:r>
      <w:proofErr w:type="spellStart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c.weather_key</w:t>
      </w:r>
      <w:proofErr w:type="spellEnd"/>
    </w:p>
    <w:p w14:paraId="13DF9D12" w14:textId="77777777" w:rsidR="00DD1074" w:rsidRPr="00DD1074" w:rsidRDefault="00DD1074" w:rsidP="00DD1074">
      <w:pPr>
        <w:rPr>
          <w:rFonts w:ascii="Calibri" w:eastAsiaTheme="majorEastAsia" w:hAnsi="Calibri" w:cs="Calibri"/>
          <w:color w:val="00B050"/>
          <w:sz w:val="20"/>
          <w:szCs w:val="20"/>
        </w:rPr>
      </w:pPr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 xml:space="preserve">where </w:t>
      </w:r>
      <w:proofErr w:type="spellStart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w.fog</w:t>
      </w:r>
      <w:proofErr w:type="spellEnd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 xml:space="preserve">='yes' and </w:t>
      </w:r>
      <w:proofErr w:type="spellStart"/>
      <w:proofErr w:type="gramStart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w.weather</w:t>
      </w:r>
      <w:proofErr w:type="gramEnd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_condition</w:t>
      </w:r>
      <w:proofErr w:type="spellEnd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 xml:space="preserve">='Heavy Rain' and </w:t>
      </w:r>
      <w:proofErr w:type="spellStart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c.borough</w:t>
      </w:r>
      <w:proofErr w:type="spellEnd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='Queens'</w:t>
      </w:r>
    </w:p>
    <w:p w14:paraId="0499668D" w14:textId="77777777" w:rsidR="00DD1074" w:rsidRPr="00DD1074" w:rsidRDefault="00DD1074" w:rsidP="00DD1074">
      <w:pPr>
        <w:rPr>
          <w:rFonts w:ascii="Calibri" w:eastAsiaTheme="majorEastAsia" w:hAnsi="Calibri" w:cs="Calibri"/>
          <w:color w:val="00B050"/>
          <w:sz w:val="20"/>
          <w:szCs w:val="20"/>
        </w:rPr>
      </w:pPr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lastRenderedPageBreak/>
        <w:t xml:space="preserve">group by </w:t>
      </w:r>
      <w:proofErr w:type="spellStart"/>
      <w:proofErr w:type="gramStart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c.offense</w:t>
      </w:r>
      <w:proofErr w:type="gramEnd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_code,c.offense_level</w:t>
      </w:r>
      <w:proofErr w:type="spellEnd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 xml:space="preserve"> </w:t>
      </w:r>
      <w:proofErr w:type="spellStart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w.weather_condition,w.fog,c.borough</w:t>
      </w:r>
      <w:proofErr w:type="spellEnd"/>
    </w:p>
    <w:p w14:paraId="0BFFECBE" w14:textId="77777777" w:rsidR="00DD1074" w:rsidRPr="00DD1074" w:rsidRDefault="00DD1074" w:rsidP="00DD1074">
      <w:pPr>
        <w:rPr>
          <w:rFonts w:ascii="Calibri" w:eastAsiaTheme="majorEastAsia" w:hAnsi="Calibri" w:cs="Calibri"/>
          <w:color w:val="00B050"/>
          <w:sz w:val="20"/>
          <w:szCs w:val="20"/>
        </w:rPr>
      </w:pPr>
    </w:p>
    <w:p w14:paraId="7429ED5E" w14:textId="77777777" w:rsidR="00DD1074" w:rsidRPr="00DD1074" w:rsidRDefault="00DD1074" w:rsidP="00DD1074">
      <w:pPr>
        <w:rPr>
          <w:rFonts w:ascii="Calibri" w:eastAsiaTheme="majorEastAsia" w:hAnsi="Calibri" w:cs="Calibri"/>
          <w:color w:val="00B050"/>
          <w:sz w:val="20"/>
          <w:szCs w:val="20"/>
        </w:rPr>
      </w:pPr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 xml:space="preserve">select </w:t>
      </w:r>
      <w:proofErr w:type="spellStart"/>
      <w:proofErr w:type="gramStart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c.offense</w:t>
      </w:r>
      <w:proofErr w:type="gramEnd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_code,o.offense_description</w:t>
      </w:r>
      <w:proofErr w:type="spellEnd"/>
    </w:p>
    <w:p w14:paraId="07841FC5" w14:textId="39CF0D95" w:rsidR="00DD1074" w:rsidRDefault="00DD1074" w:rsidP="00DD1074">
      <w:pPr>
        <w:rPr>
          <w:rFonts w:ascii="Calibri" w:eastAsiaTheme="majorEastAsia" w:hAnsi="Calibri" w:cs="Calibri"/>
          <w:color w:val="00B050"/>
          <w:sz w:val="20"/>
          <w:szCs w:val="20"/>
        </w:rPr>
      </w:pPr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 xml:space="preserve">from </w:t>
      </w:r>
      <w:proofErr w:type="gramStart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c.crime</w:t>
      </w:r>
      <w:proofErr w:type="gramEnd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 xml:space="preserve">_nyc_2015 join </w:t>
      </w:r>
      <w:proofErr w:type="spellStart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o.offense</w:t>
      </w:r>
      <w:proofErr w:type="spellEnd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 xml:space="preserve"> on </w:t>
      </w:r>
      <w:proofErr w:type="spellStart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c.offense_code</w:t>
      </w:r>
      <w:proofErr w:type="spellEnd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 xml:space="preserve"> = </w:t>
      </w:r>
      <w:proofErr w:type="spellStart"/>
      <w:r w:rsidRPr="00DD1074">
        <w:rPr>
          <w:rFonts w:ascii="Calibri" w:eastAsiaTheme="majorEastAsia" w:hAnsi="Calibri" w:cs="Calibri"/>
          <w:color w:val="00B050"/>
          <w:sz w:val="20"/>
          <w:szCs w:val="20"/>
        </w:rPr>
        <w:t>o.offense_code</w:t>
      </w:r>
      <w:proofErr w:type="spellEnd"/>
    </w:p>
    <w:p w14:paraId="5748F055" w14:textId="19B6A7CB" w:rsidR="00297CD3" w:rsidRDefault="00297CD3" w:rsidP="00DD1074">
      <w:pPr>
        <w:rPr>
          <w:rFonts w:ascii="Calibri" w:eastAsiaTheme="majorEastAsia" w:hAnsi="Calibri" w:cs="Calibri"/>
          <w:color w:val="00B050"/>
          <w:sz w:val="20"/>
          <w:szCs w:val="20"/>
        </w:rPr>
      </w:pPr>
    </w:p>
    <w:p w14:paraId="0F4FD04B" w14:textId="32E588E0" w:rsidR="00297CD3" w:rsidRPr="00DD1074" w:rsidRDefault="00297CD3" w:rsidP="00DD1074">
      <w:pPr>
        <w:rPr>
          <w:rFonts w:ascii="Calibri" w:eastAsiaTheme="majorEastAsia" w:hAnsi="Calibri" w:cs="Calibri"/>
          <w:color w:val="00B050"/>
          <w:sz w:val="20"/>
          <w:szCs w:val="20"/>
        </w:rPr>
      </w:pPr>
      <w:r>
        <w:rPr>
          <w:rFonts w:ascii="Calibri" w:eastAsiaTheme="majorEastAsia" w:hAnsi="Calibri" w:cs="Calibri"/>
          <w:noProof/>
          <w:color w:val="002060"/>
        </w:rPr>
        <w:drawing>
          <wp:inline distT="0" distB="0" distL="0" distR="0" wp14:anchorId="390BC9C4" wp14:editId="144848C3">
            <wp:extent cx="3434080" cy="5262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37C57" w14:textId="177A7505" w:rsidR="00DD1074" w:rsidRPr="00DD1074" w:rsidRDefault="00297CD3" w:rsidP="00DD1074">
      <w:pPr>
        <w:rPr>
          <w:rFonts w:ascii="Calibri" w:eastAsiaTheme="majorEastAsia" w:hAnsi="Calibri" w:cs="Calibri"/>
          <w:color w:val="002060"/>
        </w:rPr>
      </w:pPr>
      <w:r>
        <w:rPr>
          <w:rFonts w:ascii="Calibri" w:eastAsiaTheme="majorEastAsia" w:hAnsi="Calibri" w:cs="Calibri"/>
          <w:noProof/>
          <w:color w:val="002060"/>
        </w:rPr>
        <w:lastRenderedPageBreak/>
        <w:drawing>
          <wp:inline distT="0" distB="0" distL="0" distR="0" wp14:anchorId="503F94D0" wp14:editId="53B439B8">
            <wp:extent cx="2153371" cy="346676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113" cy="352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Theme="majorEastAsia" w:hAnsi="Calibri" w:cs="Calibri"/>
          <w:noProof/>
          <w:color w:val="002060"/>
        </w:rPr>
        <w:drawing>
          <wp:inline distT="0" distB="0" distL="0" distR="0" wp14:anchorId="33632B73" wp14:editId="0F8FCD05">
            <wp:extent cx="6845935" cy="2099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Theme="majorEastAsia" w:hAnsi="Calibri" w:cs="Calibri"/>
          <w:noProof/>
          <w:color w:val="002060"/>
        </w:rPr>
        <w:drawing>
          <wp:inline distT="0" distB="0" distL="0" distR="0" wp14:anchorId="30B503A1" wp14:editId="2B59033E">
            <wp:extent cx="6854190" cy="26162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B7FBA" w14:textId="77777777" w:rsidR="005B62D0" w:rsidRPr="005B62D0" w:rsidRDefault="005B62D0" w:rsidP="00746C47">
      <w:pPr>
        <w:pStyle w:val="Heading2"/>
        <w:rPr>
          <w:rFonts w:ascii="Calibri" w:hAnsi="Calibri" w:cs="Calibri"/>
          <w:color w:val="002060"/>
          <w:sz w:val="24"/>
          <w:szCs w:val="24"/>
        </w:rPr>
      </w:pPr>
      <w:bookmarkStart w:id="0" w:name="_GoBack"/>
      <w:bookmarkEnd w:id="0"/>
    </w:p>
    <w:sectPr w:rsidR="005B62D0" w:rsidRPr="005B62D0" w:rsidSect="00A87CD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2DF7E" w14:textId="77777777" w:rsidR="0035798D" w:rsidRDefault="0035798D">
      <w:pPr>
        <w:spacing w:after="0" w:line="240" w:lineRule="auto"/>
      </w:pPr>
      <w:r>
        <w:separator/>
      </w:r>
    </w:p>
    <w:p w14:paraId="1C548C57" w14:textId="77777777" w:rsidR="0035798D" w:rsidRDefault="0035798D"/>
    <w:p w14:paraId="7298957B" w14:textId="77777777" w:rsidR="0035798D" w:rsidRDefault="0035798D"/>
  </w:endnote>
  <w:endnote w:type="continuationSeparator" w:id="0">
    <w:p w14:paraId="6B2064C2" w14:textId="77777777" w:rsidR="0035798D" w:rsidRDefault="0035798D">
      <w:pPr>
        <w:spacing w:after="0" w:line="240" w:lineRule="auto"/>
      </w:pPr>
      <w:r>
        <w:continuationSeparator/>
      </w:r>
    </w:p>
    <w:p w14:paraId="54C65705" w14:textId="77777777" w:rsidR="0035798D" w:rsidRDefault="0035798D"/>
    <w:p w14:paraId="58052E10" w14:textId="77777777" w:rsidR="0035798D" w:rsidRDefault="003579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71CE2" w14:textId="77777777" w:rsidR="00612281" w:rsidRDefault="006122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4A7B16" w14:textId="77777777" w:rsidR="00BA173A" w:rsidRDefault="002816C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0BDEA" w14:textId="77777777" w:rsidR="00612281" w:rsidRDefault="006122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8D967" w14:textId="77777777" w:rsidR="0035798D" w:rsidRDefault="0035798D">
      <w:pPr>
        <w:spacing w:after="0" w:line="240" w:lineRule="auto"/>
      </w:pPr>
      <w:r>
        <w:separator/>
      </w:r>
    </w:p>
    <w:p w14:paraId="48A932F0" w14:textId="77777777" w:rsidR="0035798D" w:rsidRDefault="0035798D"/>
    <w:p w14:paraId="1E13F7F5" w14:textId="77777777" w:rsidR="0035798D" w:rsidRDefault="0035798D"/>
  </w:footnote>
  <w:footnote w:type="continuationSeparator" w:id="0">
    <w:p w14:paraId="77CADADA" w14:textId="77777777" w:rsidR="0035798D" w:rsidRDefault="0035798D">
      <w:pPr>
        <w:spacing w:after="0" w:line="240" w:lineRule="auto"/>
      </w:pPr>
      <w:r>
        <w:continuationSeparator/>
      </w:r>
    </w:p>
    <w:p w14:paraId="3C3AC26D" w14:textId="77777777" w:rsidR="0035798D" w:rsidRDefault="0035798D"/>
    <w:p w14:paraId="3541925C" w14:textId="77777777" w:rsidR="0035798D" w:rsidRDefault="003579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92B95" w14:textId="77777777" w:rsidR="00612281" w:rsidRDefault="006122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8ABF0" w14:textId="77777777" w:rsidR="00612281" w:rsidRDefault="006122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2089E" w14:textId="77777777" w:rsidR="00612281" w:rsidRDefault="006122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C7091"/>
    <w:multiLevelType w:val="hybridMultilevel"/>
    <w:tmpl w:val="1EB8C686"/>
    <w:lvl w:ilvl="0" w:tplc="BF0E0B92">
      <w:start w:val="2015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411992"/>
    <w:multiLevelType w:val="hybridMultilevel"/>
    <w:tmpl w:val="21B46890"/>
    <w:lvl w:ilvl="0" w:tplc="25C41294">
      <w:start w:val="2015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67CEF"/>
    <w:multiLevelType w:val="hybridMultilevel"/>
    <w:tmpl w:val="E21CD80C"/>
    <w:lvl w:ilvl="0" w:tplc="557E52C6">
      <w:start w:val="2015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6"/>
  </w:num>
  <w:num w:numId="17">
    <w:abstractNumId w:val="15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D4"/>
    <w:rsid w:val="00092898"/>
    <w:rsid w:val="001C788A"/>
    <w:rsid w:val="002021D4"/>
    <w:rsid w:val="002816CA"/>
    <w:rsid w:val="00297CD3"/>
    <w:rsid w:val="002A350C"/>
    <w:rsid w:val="0035798D"/>
    <w:rsid w:val="00464589"/>
    <w:rsid w:val="00557D50"/>
    <w:rsid w:val="005A6554"/>
    <w:rsid w:val="005B42DE"/>
    <w:rsid w:val="005B62D0"/>
    <w:rsid w:val="00612281"/>
    <w:rsid w:val="006262F1"/>
    <w:rsid w:val="006D130C"/>
    <w:rsid w:val="00746C47"/>
    <w:rsid w:val="00781ACC"/>
    <w:rsid w:val="007D0BD5"/>
    <w:rsid w:val="008A424E"/>
    <w:rsid w:val="008C6EFD"/>
    <w:rsid w:val="008F54F3"/>
    <w:rsid w:val="00943713"/>
    <w:rsid w:val="009E51E1"/>
    <w:rsid w:val="00A87CD9"/>
    <w:rsid w:val="00BA173A"/>
    <w:rsid w:val="00C11069"/>
    <w:rsid w:val="00DD1074"/>
    <w:rsid w:val="00DD732C"/>
    <w:rsid w:val="00DF27B9"/>
    <w:rsid w:val="00E63837"/>
    <w:rsid w:val="00EE18E8"/>
    <w:rsid w:val="00EF7F76"/>
    <w:rsid w:val="00F77617"/>
    <w:rsid w:val="00FA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A22BA"/>
  <w15:chartTrackingRefBased/>
  <w15:docId w15:val="{B6CB55EA-9C95-0D48-94C9-A6E85FCF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rsid w:val="00EE18E8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5B6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A2054828F3CD4BB020560583CC2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153AF-DF15-C848-A9B0-B87272937FE9}"/>
      </w:docPartPr>
      <w:docPartBody>
        <w:p w:rsidR="00D55CEE" w:rsidRDefault="0067401F">
          <w:pPr>
            <w:pStyle w:val="BEA2054828F3CD4BB020560583CC2A80"/>
          </w:pPr>
          <w:r>
            <w:rPr>
              <w:noProof/>
            </w:rPr>
            <w:t>Author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1F"/>
    <w:rsid w:val="0067401F"/>
    <w:rsid w:val="00735242"/>
    <w:rsid w:val="00C472ED"/>
    <w:rsid w:val="00D5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3C267B5A5B954FA0F6D42C051DD34E">
    <w:name w:val="2B3C267B5A5B954FA0F6D42C051DD34E"/>
  </w:style>
  <w:style w:type="paragraph" w:customStyle="1" w:styleId="A6EB4A57164C6847AD60751A03BF3A1F">
    <w:name w:val="A6EB4A57164C6847AD60751A03BF3A1F"/>
  </w:style>
  <w:style w:type="paragraph" w:customStyle="1" w:styleId="BEA2054828F3CD4BB020560583CC2A80">
    <w:name w:val="BEA2054828F3CD4BB020560583CC2A80"/>
  </w:style>
  <w:style w:type="paragraph" w:customStyle="1" w:styleId="BF3C8CF9F1B4DD449681DC9348F370C3">
    <w:name w:val="BF3C8CF9F1B4DD449681DC9348F370C3"/>
  </w:style>
  <w:style w:type="paragraph" w:customStyle="1" w:styleId="CB42E6437D512F48A76599AB093E1B50">
    <w:name w:val="CB42E6437D512F48A76599AB093E1B50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eastAsia="ja-JP"/>
    </w:rPr>
  </w:style>
  <w:style w:type="paragraph" w:customStyle="1" w:styleId="5B59C0EA24E6C44A97CDCCB15ECC77FF">
    <w:name w:val="5B59C0EA24E6C44A97CDCCB15ECC77FF"/>
  </w:style>
  <w:style w:type="paragraph" w:customStyle="1" w:styleId="57B31EE35B095D42B2EAB66DA039B58C">
    <w:name w:val="57B31EE35B095D42B2EAB66DA039B58C"/>
  </w:style>
  <w:style w:type="paragraph" w:customStyle="1" w:styleId="4FBA2B0DDF2E614D83119D1EFDBC6BDE">
    <w:name w:val="4FBA2B0DDF2E614D83119D1EFDBC6BDE"/>
  </w:style>
  <w:style w:type="paragraph" w:customStyle="1" w:styleId="87895A40B812C444A116B09590783CD4">
    <w:name w:val="87895A40B812C444A116B09590783CD4"/>
  </w:style>
  <w:style w:type="paragraph" w:customStyle="1" w:styleId="74E03549A1114E40986C432E2E931CC6">
    <w:name w:val="74E03549A1114E40986C432E2E931CC6"/>
  </w:style>
  <w:style w:type="paragraph" w:customStyle="1" w:styleId="ABD4CA79EE862D4DBDC810CA769924FE">
    <w:name w:val="ABD4CA79EE862D4DBDC810CA769924FE"/>
  </w:style>
  <w:style w:type="paragraph" w:customStyle="1" w:styleId="B01F0821B4722C499175631384D50DCC">
    <w:name w:val="B01F0821B4722C499175631384D50DCC"/>
  </w:style>
  <w:style w:type="paragraph" w:customStyle="1" w:styleId="A276D7964FCD5444BCC3A7D554F18C81">
    <w:name w:val="A276D7964FCD5444BCC3A7D554F18C81"/>
  </w:style>
  <w:style w:type="paragraph" w:customStyle="1" w:styleId="B0D641A32AC23D4D826D4A9B6B8A9AD0">
    <w:name w:val="B0D641A32AC23D4D826D4A9B6B8A9AD0"/>
  </w:style>
  <w:style w:type="paragraph" w:customStyle="1" w:styleId="EDD4516686FD6747BB5FA21A99B6899A">
    <w:name w:val="EDD4516686FD6747BB5FA21A99B6899A"/>
  </w:style>
  <w:style w:type="paragraph" w:customStyle="1" w:styleId="5163257AF1CC6E48B4D15A19F25D75C5">
    <w:name w:val="5163257AF1CC6E48B4D15A19F25D75C5"/>
  </w:style>
  <w:style w:type="paragraph" w:customStyle="1" w:styleId="E069B5B28C21E84CAD44BCD5EAE83EAC">
    <w:name w:val="E069B5B28C21E84CAD44BCD5EAE83EAC"/>
  </w:style>
  <w:style w:type="paragraph" w:customStyle="1" w:styleId="2CB34BC6250C22499144AF131368AF36">
    <w:name w:val="2CB34BC6250C22499144AF131368AF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47C13-8413-4F85-9AB4-107823229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9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K</dc:creator>
  <cp:keywords/>
  <dc:description/>
  <cp:lastModifiedBy>walid ahmed</cp:lastModifiedBy>
  <cp:revision>22</cp:revision>
  <dcterms:created xsi:type="dcterms:W3CDTF">2019-10-17T23:22:00Z</dcterms:created>
  <dcterms:modified xsi:type="dcterms:W3CDTF">2019-10-19T18:20:00Z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